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C0A" w:rsidRPr="00340CE5" w:rsidRDefault="00067C0A" w:rsidP="00340CE5">
      <w:pPr>
        <w:spacing w:after="0" w:line="240" w:lineRule="auto"/>
        <w:jc w:val="center"/>
        <w:rPr>
          <w:sz w:val="32"/>
          <w:szCs w:val="32"/>
          <w:highlight w:val="cyan"/>
        </w:rPr>
      </w:pPr>
      <w:r w:rsidRPr="00340CE5">
        <w:rPr>
          <w:sz w:val="32"/>
          <w:szCs w:val="32"/>
          <w:highlight w:val="cyan"/>
        </w:rPr>
        <w:t>Lista de Exercícios com Funções</w:t>
      </w:r>
    </w:p>
    <w:p w:rsidR="00067C0A" w:rsidRPr="00340CE5" w:rsidRDefault="00067C0A" w:rsidP="00691161">
      <w:pPr>
        <w:spacing w:after="0" w:line="240" w:lineRule="auto"/>
        <w:rPr>
          <w:highlight w:val="cyan"/>
        </w:rPr>
      </w:pPr>
    </w:p>
    <w:p w:rsidR="00067C0A" w:rsidRPr="00340CE5" w:rsidRDefault="00067C0A" w:rsidP="00691161">
      <w:pPr>
        <w:spacing w:after="0" w:line="240" w:lineRule="auto"/>
        <w:rPr>
          <w:highlight w:val="cyan"/>
        </w:rPr>
      </w:pPr>
    </w:p>
    <w:p w:rsidR="00067C0A" w:rsidRPr="00340CE5" w:rsidRDefault="00067C0A" w:rsidP="004432AE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 w:rsidRPr="00340CE5">
        <w:rPr>
          <w:highlight w:val="cyan"/>
        </w:rPr>
        <w:t>Faça um programa que tenha uma função que receba a base e o expoente. A função deverá calcular e retornar ao programa principal o valor da potência.</w:t>
      </w:r>
    </w:p>
    <w:p w:rsidR="00067C0A" w:rsidRPr="00340CE5" w:rsidRDefault="00067C0A" w:rsidP="004432AE">
      <w:pPr>
        <w:pStyle w:val="ListParagraph"/>
        <w:spacing w:after="0" w:line="240" w:lineRule="auto"/>
        <w:ind w:left="360"/>
        <w:rPr>
          <w:highlight w:val="cyan"/>
        </w:rPr>
      </w:pPr>
    </w:p>
    <w:p w:rsidR="00067C0A" w:rsidRPr="00340CE5" w:rsidRDefault="00067C0A" w:rsidP="00691161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 w:rsidRPr="00340CE5">
        <w:rPr>
          <w:highlight w:val="cyan"/>
        </w:rPr>
        <w:t>Faça um programa que tenha uma função que receba dois números como parâmetro e retorne para o programa principal a soma dos números entre estes números.</w:t>
      </w:r>
    </w:p>
    <w:p w:rsidR="00067C0A" w:rsidRPr="00340CE5" w:rsidRDefault="00067C0A" w:rsidP="00691161">
      <w:pPr>
        <w:pStyle w:val="ListParagraph"/>
        <w:spacing w:after="0" w:line="240" w:lineRule="auto"/>
        <w:ind w:left="360"/>
        <w:rPr>
          <w:highlight w:val="cyan"/>
        </w:rPr>
      </w:pPr>
    </w:p>
    <w:p w:rsidR="00067C0A" w:rsidRPr="00340CE5" w:rsidRDefault="00067C0A" w:rsidP="00691161">
      <w:pPr>
        <w:pStyle w:val="ListParagraph"/>
        <w:numPr>
          <w:ilvl w:val="0"/>
          <w:numId w:val="1"/>
        </w:numPr>
        <w:spacing w:after="0" w:line="240" w:lineRule="auto"/>
        <w:rPr>
          <w:highlight w:val="cyan"/>
        </w:rPr>
      </w:pPr>
      <w:r w:rsidRPr="00340CE5">
        <w:rPr>
          <w:highlight w:val="cyan"/>
        </w:rPr>
        <w:t>Faça um programa que tenha uma função que receba a altura e o sexo de uma pessoa e retorne seu peso ideal:</w:t>
      </w:r>
    </w:p>
    <w:p w:rsidR="00067C0A" w:rsidRPr="00340CE5" w:rsidRDefault="00067C0A" w:rsidP="00691161">
      <w:pPr>
        <w:pStyle w:val="ListParagraph"/>
        <w:numPr>
          <w:ilvl w:val="0"/>
          <w:numId w:val="2"/>
        </w:numPr>
        <w:spacing w:after="0" w:line="240" w:lineRule="auto"/>
        <w:rPr>
          <w:highlight w:val="cyan"/>
        </w:rPr>
      </w:pPr>
      <w:r w:rsidRPr="00340CE5">
        <w:rPr>
          <w:highlight w:val="cyan"/>
        </w:rPr>
        <w:t>Para homens : (72.7 * altura) – 58;</w:t>
      </w:r>
    </w:p>
    <w:p w:rsidR="00067C0A" w:rsidRPr="00340CE5" w:rsidRDefault="00067C0A" w:rsidP="00691161">
      <w:pPr>
        <w:pStyle w:val="ListParagraph"/>
        <w:numPr>
          <w:ilvl w:val="0"/>
          <w:numId w:val="2"/>
        </w:numPr>
        <w:spacing w:after="0" w:line="240" w:lineRule="auto"/>
        <w:rPr>
          <w:highlight w:val="cyan"/>
        </w:rPr>
      </w:pPr>
      <w:r w:rsidRPr="00340CE5">
        <w:rPr>
          <w:highlight w:val="cyan"/>
        </w:rPr>
        <w:t>Para mulheres : (62.1 * altura) – 44.7</w:t>
      </w:r>
    </w:p>
    <w:p w:rsidR="00067C0A" w:rsidRPr="00340CE5" w:rsidRDefault="00067C0A" w:rsidP="00691161">
      <w:pPr>
        <w:spacing w:after="0" w:line="240" w:lineRule="auto"/>
        <w:rPr>
          <w:highlight w:val="cyan"/>
        </w:rPr>
      </w:pPr>
    </w:p>
    <w:p w:rsidR="00067C0A" w:rsidRPr="00340CE5" w:rsidRDefault="00067C0A" w:rsidP="00691161">
      <w:pPr>
        <w:spacing w:after="0" w:line="240" w:lineRule="auto"/>
        <w:rPr>
          <w:highlight w:val="cyan"/>
        </w:rPr>
      </w:pPr>
    </w:p>
    <w:p w:rsidR="00067C0A" w:rsidRPr="00340CE5" w:rsidRDefault="00067C0A" w:rsidP="00C70747">
      <w:pPr>
        <w:numPr>
          <w:ilvl w:val="0"/>
          <w:numId w:val="1"/>
        </w:numPr>
        <w:spacing w:after="0" w:line="240" w:lineRule="auto"/>
        <w:jc w:val="both"/>
        <w:rPr>
          <w:highlight w:val="cyan"/>
        </w:rPr>
      </w:pPr>
      <w:bookmarkStart w:id="0" w:name="_GoBack"/>
      <w:bookmarkEnd w:id="0"/>
      <w:r w:rsidRPr="00340CE5">
        <w:rPr>
          <w:highlight w:val="cyan"/>
        </w:rPr>
        <w:t>A prefeitura de uma cidade fez uma pesquisa entre seus habitantes, coletando dados sobre o salário, a idade e o número de filhos de 50 habitantes. Você deve fazer um programa que leia estas informações (no programa principal) e que tenha funções para:</w:t>
      </w:r>
    </w:p>
    <w:p w:rsidR="00067C0A" w:rsidRPr="00340CE5" w:rsidRDefault="00067C0A" w:rsidP="00C70747">
      <w:pPr>
        <w:jc w:val="both"/>
        <w:rPr>
          <w:highlight w:val="cyan"/>
        </w:rPr>
      </w:pPr>
    </w:p>
    <w:p w:rsidR="00067C0A" w:rsidRPr="00340CE5" w:rsidRDefault="00067C0A" w:rsidP="00C70747">
      <w:pPr>
        <w:numPr>
          <w:ilvl w:val="1"/>
          <w:numId w:val="3"/>
        </w:numPr>
        <w:spacing w:after="0" w:line="240" w:lineRule="auto"/>
        <w:jc w:val="both"/>
        <w:rPr>
          <w:highlight w:val="cyan"/>
        </w:rPr>
      </w:pPr>
      <w:r w:rsidRPr="00340CE5">
        <w:rPr>
          <w:highlight w:val="cyan"/>
        </w:rPr>
        <w:t>Uma função que calcule e retorne a media dos salários (deve receber o vetor dos salários)</w:t>
      </w:r>
    </w:p>
    <w:p w:rsidR="00067C0A" w:rsidRPr="00340CE5" w:rsidRDefault="00067C0A" w:rsidP="00C70747">
      <w:pPr>
        <w:numPr>
          <w:ilvl w:val="1"/>
          <w:numId w:val="3"/>
        </w:numPr>
        <w:spacing w:after="0" w:line="240" w:lineRule="auto"/>
        <w:jc w:val="both"/>
        <w:rPr>
          <w:highlight w:val="cyan"/>
        </w:rPr>
      </w:pPr>
      <w:r w:rsidRPr="00340CE5">
        <w:rPr>
          <w:highlight w:val="cyan"/>
        </w:rPr>
        <w:t>Uma função que retorne a maior idade (deve receber o vetor das idades)</w:t>
      </w:r>
    </w:p>
    <w:p w:rsidR="00067C0A" w:rsidRPr="00340CE5" w:rsidRDefault="00067C0A" w:rsidP="00C70747">
      <w:pPr>
        <w:numPr>
          <w:ilvl w:val="1"/>
          <w:numId w:val="3"/>
        </w:numPr>
        <w:spacing w:after="0" w:line="240" w:lineRule="auto"/>
        <w:jc w:val="both"/>
        <w:rPr>
          <w:highlight w:val="cyan"/>
        </w:rPr>
      </w:pPr>
      <w:r w:rsidRPr="00340CE5">
        <w:rPr>
          <w:highlight w:val="cyan"/>
        </w:rPr>
        <w:t>Uma função que retorne o menor salário (deve receber o vetor dos salários)</w:t>
      </w:r>
    </w:p>
    <w:p w:rsidR="00067C0A" w:rsidRDefault="00067C0A" w:rsidP="00340CE5">
      <w:pPr>
        <w:numPr>
          <w:ilvl w:val="1"/>
          <w:numId w:val="3"/>
        </w:numPr>
        <w:spacing w:after="0" w:line="240" w:lineRule="auto"/>
        <w:jc w:val="both"/>
      </w:pPr>
      <w:r w:rsidRPr="00340CE5">
        <w:rPr>
          <w:highlight w:val="cyan"/>
        </w:rPr>
        <w:t>Uma função que retorne a quantidade de habitantes com mais de 3 filhos e que tenham salário menor que R$ 500,00 (deve receber o vetor com o numero de filhos e o vetor com os salários).</w:t>
      </w:r>
    </w:p>
    <w:p w:rsidR="00067C0A" w:rsidRDefault="00067C0A" w:rsidP="00C70747">
      <w:pPr>
        <w:ind w:left="720"/>
        <w:jc w:val="both"/>
      </w:pPr>
    </w:p>
    <w:p w:rsidR="00067C0A" w:rsidRDefault="00067C0A" w:rsidP="00C70747">
      <w:pPr>
        <w:numPr>
          <w:ilvl w:val="0"/>
          <w:numId w:val="1"/>
        </w:numPr>
        <w:spacing w:after="0" w:line="240" w:lineRule="auto"/>
        <w:jc w:val="both"/>
      </w:pPr>
      <w:r>
        <w:t>Em um campeonato de futebol existem cinco times e cada time possui onze jogadores. Faça um programa que receba a idade, o peso e a altura de cada um dos jogadores, calcule e mostre (para cada item fazer uma função):</w:t>
      </w:r>
    </w:p>
    <w:p w:rsidR="00067C0A" w:rsidRDefault="00067C0A" w:rsidP="00C70747">
      <w:pPr>
        <w:numPr>
          <w:ilvl w:val="1"/>
          <w:numId w:val="3"/>
        </w:numPr>
        <w:spacing w:after="0" w:line="240" w:lineRule="auto"/>
        <w:jc w:val="both"/>
      </w:pPr>
      <w:r>
        <w:t>Uma função que calcule e retorne para o programa principal quantidade de jogadores com idade inferior a 18 anos (receber a matriz com as idades dos jogadores);</w:t>
      </w:r>
    </w:p>
    <w:p w:rsidR="00067C0A" w:rsidRDefault="00067C0A" w:rsidP="00C70747">
      <w:pPr>
        <w:numPr>
          <w:ilvl w:val="1"/>
          <w:numId w:val="3"/>
        </w:numPr>
        <w:spacing w:after="0" w:line="240" w:lineRule="auto"/>
        <w:jc w:val="both"/>
      </w:pPr>
      <w:r>
        <w:t>Uma função que calcule e mostre na função a média das idades dos jogadores de cada time (receber a matriz com as idades dos jogadores);</w:t>
      </w:r>
    </w:p>
    <w:p w:rsidR="00067C0A" w:rsidRDefault="00067C0A" w:rsidP="00C70747">
      <w:pPr>
        <w:numPr>
          <w:ilvl w:val="1"/>
          <w:numId w:val="3"/>
        </w:numPr>
        <w:spacing w:after="0" w:line="240" w:lineRule="auto"/>
        <w:jc w:val="both"/>
      </w:pPr>
      <w:r>
        <w:t>Uma função que calcule a média das alturas de todos os jogadores do campeonato e retorne para o programa principal (receber a matriz com as alturas dos jogadores);</w:t>
      </w:r>
    </w:p>
    <w:p w:rsidR="00067C0A" w:rsidRDefault="00067C0A" w:rsidP="00C70747">
      <w:pPr>
        <w:numPr>
          <w:ilvl w:val="1"/>
          <w:numId w:val="3"/>
        </w:numPr>
        <w:spacing w:after="0" w:line="240" w:lineRule="auto"/>
        <w:jc w:val="both"/>
      </w:pPr>
      <w:r>
        <w:t>Uma função que calcule e retorne para o programa principal a percentagem de jogadores com mais de 80 quilos entre todos os jogadores do campeonato (receber a matriz com o peso dos jogadores).</w:t>
      </w:r>
    </w:p>
    <w:p w:rsidR="00067C0A" w:rsidRDefault="00067C0A" w:rsidP="00C70747">
      <w:pPr>
        <w:jc w:val="both"/>
      </w:pPr>
    </w:p>
    <w:p w:rsidR="00067C0A" w:rsidRDefault="00067C0A" w:rsidP="00691161">
      <w:pPr>
        <w:spacing w:after="0" w:line="240" w:lineRule="auto"/>
      </w:pPr>
    </w:p>
    <w:sectPr w:rsidR="00067C0A" w:rsidSect="00E17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40D9"/>
    <w:multiLevelType w:val="hybridMultilevel"/>
    <w:tmpl w:val="1EA4F4D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E516378"/>
    <w:multiLevelType w:val="hybridMultilevel"/>
    <w:tmpl w:val="961C3B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33915"/>
    <w:multiLevelType w:val="hybridMultilevel"/>
    <w:tmpl w:val="1FE61E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1161"/>
    <w:rsid w:val="00067C0A"/>
    <w:rsid w:val="00340CE5"/>
    <w:rsid w:val="004432AE"/>
    <w:rsid w:val="00691161"/>
    <w:rsid w:val="00897C01"/>
    <w:rsid w:val="00972243"/>
    <w:rsid w:val="00C70747"/>
    <w:rsid w:val="00CE546E"/>
    <w:rsid w:val="00E17D62"/>
    <w:rsid w:val="00E33BE3"/>
    <w:rsid w:val="00E66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D62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9116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322</Words>
  <Characters>1745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Francini Reitz</dc:creator>
  <cp:keywords/>
  <dc:description/>
  <cp:lastModifiedBy>Gamer</cp:lastModifiedBy>
  <cp:revision>5</cp:revision>
  <dcterms:created xsi:type="dcterms:W3CDTF">2014-06-11T01:04:00Z</dcterms:created>
  <dcterms:modified xsi:type="dcterms:W3CDTF">2016-06-23T17:14:00Z</dcterms:modified>
</cp:coreProperties>
</file>