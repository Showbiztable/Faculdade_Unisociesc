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C75" w:rsidRDefault="00244C75" w:rsidP="00BB2AE7">
      <w:pPr>
        <w:spacing w:after="0"/>
      </w:pPr>
      <w:bookmarkStart w:id="0" w:name="_GoBack"/>
      <w:bookmarkEnd w:id="0"/>
    </w:p>
    <w:p w:rsidR="00244C75" w:rsidRPr="00731A93" w:rsidRDefault="00244C75" w:rsidP="00BB2AE7">
      <w:pPr>
        <w:pStyle w:val="BodyText"/>
        <w:numPr>
          <w:ilvl w:val="0"/>
          <w:numId w:val="1"/>
        </w:numPr>
        <w:tabs>
          <w:tab w:val="left" w:pos="567"/>
        </w:tabs>
        <w:spacing w:after="0"/>
        <w:rPr>
          <w:highlight w:val="cyan"/>
        </w:rPr>
      </w:pPr>
      <w:r w:rsidRPr="00731A93">
        <w:rPr>
          <w:highlight w:val="cyan"/>
        </w:rPr>
        <w:t>Crie um programa que leia o preço de cinco produtos em cinco supermercados diferentes. Calcular a média do valor de cada produto.</w:t>
      </w:r>
    </w:p>
    <w:p w:rsidR="00244C75" w:rsidRPr="00731A93" w:rsidRDefault="00244C75" w:rsidP="00BB2AE7">
      <w:pPr>
        <w:pStyle w:val="BodyText"/>
        <w:spacing w:after="0"/>
        <w:ind w:left="720"/>
        <w:rPr>
          <w:highlight w:val="cyan"/>
        </w:rPr>
      </w:pPr>
    </w:p>
    <w:p w:rsidR="00244C75" w:rsidRPr="00731A93" w:rsidRDefault="00244C75" w:rsidP="00BB2AE7">
      <w:pPr>
        <w:pStyle w:val="BodyText"/>
        <w:numPr>
          <w:ilvl w:val="0"/>
          <w:numId w:val="1"/>
        </w:numPr>
        <w:spacing w:after="0"/>
        <w:rPr>
          <w:highlight w:val="cyan"/>
        </w:rPr>
      </w:pPr>
      <w:r w:rsidRPr="00731A93">
        <w:rPr>
          <w:highlight w:val="cyan"/>
        </w:rPr>
        <w:t>Faça um Programa que leia uma matriz 3x4 e calcule qual o maior e o menor número informado.</w:t>
      </w:r>
    </w:p>
    <w:p w:rsidR="00244C75" w:rsidRPr="00731A93" w:rsidRDefault="00244C75" w:rsidP="00BB2AE7">
      <w:pPr>
        <w:pStyle w:val="BodyText"/>
        <w:spacing w:after="0"/>
        <w:rPr>
          <w:highlight w:val="cyan"/>
        </w:rPr>
      </w:pPr>
    </w:p>
    <w:p w:rsidR="00244C75" w:rsidRPr="00731A93" w:rsidRDefault="00244C75" w:rsidP="00BB2AE7">
      <w:pPr>
        <w:pStyle w:val="BodyText"/>
        <w:numPr>
          <w:ilvl w:val="0"/>
          <w:numId w:val="1"/>
        </w:numPr>
        <w:spacing w:after="0"/>
        <w:rPr>
          <w:highlight w:val="cyan"/>
        </w:rPr>
      </w:pPr>
      <w:r w:rsidRPr="00731A93">
        <w:rPr>
          <w:highlight w:val="cyan"/>
        </w:rPr>
        <w:t>Faça um Programa que leia uma matriz 5x5 e após mostre todos os números da diagonal principal da matriz.</w:t>
      </w:r>
    </w:p>
    <w:p w:rsidR="00244C75" w:rsidRPr="00731A93" w:rsidRDefault="00244C75" w:rsidP="00BB2AE7">
      <w:pPr>
        <w:pStyle w:val="BodyText"/>
        <w:tabs>
          <w:tab w:val="left" w:pos="567"/>
        </w:tabs>
        <w:spacing w:after="0"/>
        <w:ind w:left="780"/>
        <w:rPr>
          <w:highlight w:val="cyan"/>
        </w:rPr>
      </w:pPr>
    </w:p>
    <w:p w:rsidR="00244C75" w:rsidRPr="00731A93" w:rsidRDefault="00244C75" w:rsidP="00BB2AE7">
      <w:pPr>
        <w:pStyle w:val="BodyText"/>
        <w:numPr>
          <w:ilvl w:val="0"/>
          <w:numId w:val="1"/>
        </w:numPr>
        <w:tabs>
          <w:tab w:val="left" w:pos="567"/>
        </w:tabs>
        <w:spacing w:after="0"/>
        <w:rPr>
          <w:highlight w:val="cyan"/>
        </w:rPr>
      </w:pPr>
      <w:r w:rsidRPr="00731A93">
        <w:rPr>
          <w:highlight w:val="cyan"/>
        </w:rPr>
        <w:t>Utilizando a estrutura de matriz, faça um programa que para um colégio que tem 10 alunos e estes são avaliados em duas provas. O programa deve permitir digitação das duas notas dos dez alunos e após isto mostrar as seguintes informações:</w:t>
      </w:r>
    </w:p>
    <w:p w:rsidR="00244C75" w:rsidRPr="00731A93" w:rsidRDefault="00244C75" w:rsidP="00BB2AE7">
      <w:pPr>
        <w:pStyle w:val="BodyText"/>
        <w:tabs>
          <w:tab w:val="left" w:pos="1440"/>
        </w:tabs>
        <w:spacing w:after="0"/>
        <w:ind w:left="720"/>
        <w:rPr>
          <w:highlight w:val="cyan"/>
        </w:rPr>
      </w:pPr>
      <w:r w:rsidRPr="00731A93">
        <w:rPr>
          <w:highlight w:val="cyan"/>
        </w:rPr>
        <w:t xml:space="preserve">   - As duas Notas de cada aluno</w:t>
      </w:r>
    </w:p>
    <w:p w:rsidR="00244C75" w:rsidRPr="00731A93" w:rsidRDefault="00244C75" w:rsidP="00BB2AE7">
      <w:pPr>
        <w:pStyle w:val="BodyText"/>
        <w:tabs>
          <w:tab w:val="left" w:pos="1440"/>
        </w:tabs>
        <w:spacing w:after="0"/>
        <w:ind w:left="720"/>
        <w:rPr>
          <w:highlight w:val="cyan"/>
        </w:rPr>
      </w:pPr>
      <w:r w:rsidRPr="00731A93">
        <w:rPr>
          <w:highlight w:val="cyan"/>
        </w:rPr>
        <w:t xml:space="preserve">   - A média de cada aluno</w:t>
      </w:r>
    </w:p>
    <w:p w:rsidR="00244C75" w:rsidRPr="00731A93" w:rsidRDefault="00244C75" w:rsidP="00BB2AE7">
      <w:pPr>
        <w:pStyle w:val="BodyText"/>
        <w:tabs>
          <w:tab w:val="left" w:pos="1440"/>
        </w:tabs>
        <w:spacing w:after="0"/>
        <w:ind w:left="720"/>
        <w:rPr>
          <w:highlight w:val="cyan"/>
        </w:rPr>
      </w:pPr>
      <w:r w:rsidRPr="00731A93">
        <w:rPr>
          <w:highlight w:val="cyan"/>
        </w:rPr>
        <w:t xml:space="preserve">   - A maior e menor nota</w:t>
      </w:r>
    </w:p>
    <w:p w:rsidR="00244C75" w:rsidRPr="00731A93" w:rsidRDefault="00244C75" w:rsidP="00BB2AE7">
      <w:pPr>
        <w:pStyle w:val="BodyText"/>
        <w:tabs>
          <w:tab w:val="left" w:pos="1440"/>
        </w:tabs>
        <w:spacing w:after="0"/>
        <w:ind w:left="720"/>
        <w:rPr>
          <w:highlight w:val="cyan"/>
        </w:rPr>
      </w:pPr>
      <w:r w:rsidRPr="00731A93">
        <w:rPr>
          <w:highlight w:val="cyan"/>
        </w:rPr>
        <w:t xml:space="preserve">   - A maior e menor média</w:t>
      </w:r>
    </w:p>
    <w:p w:rsidR="00244C75" w:rsidRPr="00731A93" w:rsidRDefault="00244C75" w:rsidP="00BB2AE7">
      <w:pPr>
        <w:pStyle w:val="BodyText"/>
        <w:tabs>
          <w:tab w:val="left" w:pos="1440"/>
        </w:tabs>
        <w:spacing w:after="0"/>
        <w:ind w:left="720"/>
        <w:rPr>
          <w:highlight w:val="cyan"/>
        </w:rPr>
      </w:pPr>
      <w:r w:rsidRPr="00731A93">
        <w:rPr>
          <w:highlight w:val="cyan"/>
        </w:rPr>
        <w:t xml:space="preserve">   - A média geral da turma</w:t>
      </w:r>
    </w:p>
    <w:p w:rsidR="00244C75" w:rsidRPr="00731A93" w:rsidRDefault="00244C75" w:rsidP="00BB2AE7">
      <w:pPr>
        <w:pStyle w:val="BodyText"/>
        <w:tabs>
          <w:tab w:val="left" w:pos="1440"/>
        </w:tabs>
        <w:spacing w:after="0"/>
        <w:ind w:left="720"/>
        <w:rPr>
          <w:highlight w:val="cyan"/>
        </w:rPr>
      </w:pPr>
      <w:r w:rsidRPr="00731A93">
        <w:rPr>
          <w:highlight w:val="cyan"/>
        </w:rPr>
        <w:t xml:space="preserve">   - O numero de alunos acima e abaixo da Media Geral da Turma</w:t>
      </w:r>
    </w:p>
    <w:p w:rsidR="00244C75" w:rsidRPr="00731A93" w:rsidRDefault="00244C75" w:rsidP="00BB2AE7">
      <w:pPr>
        <w:pStyle w:val="BodyText"/>
        <w:tabs>
          <w:tab w:val="left" w:pos="1440"/>
        </w:tabs>
        <w:spacing w:after="0"/>
        <w:ind w:left="720"/>
        <w:rPr>
          <w:highlight w:val="cyan"/>
        </w:rPr>
      </w:pPr>
      <w:r w:rsidRPr="00731A93">
        <w:rPr>
          <w:highlight w:val="cyan"/>
        </w:rPr>
        <w:t xml:space="preserve">   Obs: A média também deve ser armazenada na matriz </w:t>
      </w:r>
    </w:p>
    <w:p w:rsidR="00244C75" w:rsidRPr="00731A93" w:rsidRDefault="00244C75" w:rsidP="00BB2AE7">
      <w:pPr>
        <w:pStyle w:val="BodyText"/>
        <w:tabs>
          <w:tab w:val="left" w:pos="1440"/>
        </w:tabs>
        <w:spacing w:after="0"/>
        <w:ind w:left="720"/>
        <w:rPr>
          <w:highlight w:val="cyan"/>
        </w:rPr>
      </w:pPr>
    </w:p>
    <w:p w:rsidR="00244C75" w:rsidRPr="00731A93" w:rsidRDefault="00244C75" w:rsidP="00BB2AE7">
      <w:pPr>
        <w:pStyle w:val="BodyText"/>
        <w:numPr>
          <w:ilvl w:val="0"/>
          <w:numId w:val="1"/>
        </w:numPr>
        <w:spacing w:after="0"/>
        <w:jc w:val="both"/>
        <w:rPr>
          <w:highlight w:val="cyan"/>
        </w:rPr>
      </w:pPr>
      <w:r w:rsidRPr="00731A93">
        <w:rPr>
          <w:highlight w:val="cyan"/>
        </w:rPr>
        <w:t>Nas Olimpíadas da Sociesc acontecem várias competições, entre elas salto em distância, nesta competição cada atleta tem direito a cinco saltos, para valorizar o atleta mais constante é feita a média dos saltos. Você foi contratado para implementar um sistema que fará o controle desta competição, utilizando o recurso de Matriz, resolva os itens abaixo:</w:t>
      </w:r>
    </w:p>
    <w:p w:rsidR="00244C75" w:rsidRPr="00731A93" w:rsidRDefault="00244C75" w:rsidP="00BB2A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31A93">
        <w:rPr>
          <w:rFonts w:ascii="Times New Roman" w:hAnsi="Times New Roman" w:cs="Times New Roman"/>
          <w:sz w:val="24"/>
          <w:szCs w:val="24"/>
          <w:highlight w:val="cyan"/>
        </w:rPr>
        <w:tab/>
        <w:t>- Solicitar os cinco saltos de cada atleta;</w:t>
      </w:r>
    </w:p>
    <w:p w:rsidR="00244C75" w:rsidRPr="00731A93" w:rsidRDefault="00244C75" w:rsidP="00BB2A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31A93">
        <w:rPr>
          <w:rFonts w:ascii="Times New Roman" w:hAnsi="Times New Roman" w:cs="Times New Roman"/>
          <w:sz w:val="24"/>
          <w:szCs w:val="24"/>
          <w:highlight w:val="cyan"/>
        </w:rPr>
        <w:tab/>
        <w:t>- Após o atleta saltar mostrar a média;</w:t>
      </w:r>
    </w:p>
    <w:p w:rsidR="00244C75" w:rsidRPr="00731A93" w:rsidRDefault="00244C75" w:rsidP="00BB2A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31A93">
        <w:rPr>
          <w:rFonts w:ascii="Times New Roman" w:hAnsi="Times New Roman" w:cs="Times New Roman"/>
          <w:sz w:val="24"/>
          <w:szCs w:val="24"/>
          <w:highlight w:val="cyan"/>
        </w:rPr>
        <w:tab/>
        <w:t>- Permitir a utilização do sistema por 5 atletas;</w:t>
      </w:r>
    </w:p>
    <w:p w:rsidR="00244C75" w:rsidRPr="00731A93" w:rsidRDefault="00244C75" w:rsidP="00BB2A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31A93">
        <w:rPr>
          <w:rFonts w:ascii="Times New Roman" w:hAnsi="Times New Roman" w:cs="Times New Roman"/>
          <w:sz w:val="24"/>
          <w:szCs w:val="24"/>
          <w:highlight w:val="cyan"/>
        </w:rPr>
        <w:tab/>
        <w:t>- Ao final, ou seja, após os 5 atletas digitarem os saltos o programa deve mostrar:</w:t>
      </w:r>
    </w:p>
    <w:p w:rsidR="00244C75" w:rsidRPr="00731A93" w:rsidRDefault="00244C75" w:rsidP="00BB2A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31A93">
        <w:rPr>
          <w:rFonts w:ascii="Times New Roman" w:hAnsi="Times New Roman" w:cs="Times New Roman"/>
          <w:sz w:val="24"/>
          <w:szCs w:val="24"/>
          <w:highlight w:val="cyan"/>
        </w:rPr>
        <w:tab/>
        <w:t>- Saltos de cada atleta, seguidos de sua média;</w:t>
      </w:r>
    </w:p>
    <w:p w:rsidR="00244C75" w:rsidRPr="00731A93" w:rsidRDefault="00244C75" w:rsidP="00BB2AE7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31A93">
        <w:rPr>
          <w:rFonts w:ascii="Times New Roman" w:hAnsi="Times New Roman" w:cs="Times New Roman"/>
          <w:sz w:val="24"/>
          <w:szCs w:val="24"/>
          <w:highlight w:val="cyan"/>
        </w:rPr>
        <w:t xml:space="preserve">     - A média dos saltos do campeão e do último lugar;</w:t>
      </w:r>
    </w:p>
    <w:p w:rsidR="00244C75" w:rsidRPr="00731A93" w:rsidRDefault="00244C75" w:rsidP="00BB2AE7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cyan"/>
        </w:rPr>
      </w:pPr>
    </w:p>
    <w:p w:rsidR="00244C75" w:rsidRPr="00731A93" w:rsidRDefault="00244C75" w:rsidP="00BB2AE7">
      <w:pPr>
        <w:pStyle w:val="BodyText"/>
        <w:numPr>
          <w:ilvl w:val="0"/>
          <w:numId w:val="1"/>
        </w:numPr>
        <w:spacing w:after="0"/>
        <w:rPr>
          <w:highlight w:val="cyan"/>
        </w:rPr>
      </w:pPr>
      <w:r w:rsidRPr="00731A93">
        <w:rPr>
          <w:highlight w:val="cyan"/>
        </w:rPr>
        <w:t>Faça um Programa que tenha uma matriz 3x4 gerada a partir números aleatórios e calcule qual o maior e o menor número informado.</w:t>
      </w:r>
    </w:p>
    <w:p w:rsidR="00244C75" w:rsidRDefault="00244C75"/>
    <w:sectPr w:rsidR="00244C75" w:rsidSect="00BC0D2B"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7E1A1B8C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Arial Unicode MS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B215286"/>
    <w:multiLevelType w:val="multilevel"/>
    <w:tmpl w:val="7E1A1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Arial Unicode MS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7C6B61A4"/>
    <w:multiLevelType w:val="hybridMultilevel"/>
    <w:tmpl w:val="E9365D74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>
      <w:start w:val="1"/>
      <w:numFmt w:val="lowerLetter"/>
      <w:lvlText w:val="%2."/>
      <w:lvlJc w:val="left"/>
      <w:pPr>
        <w:ind w:left="1500" w:hanging="360"/>
      </w:pPr>
    </w:lvl>
    <w:lvl w:ilvl="2" w:tplc="0416001B">
      <w:start w:val="1"/>
      <w:numFmt w:val="lowerRoman"/>
      <w:lvlText w:val="%3."/>
      <w:lvlJc w:val="right"/>
      <w:pPr>
        <w:ind w:left="2220" w:hanging="180"/>
      </w:pPr>
    </w:lvl>
    <w:lvl w:ilvl="3" w:tplc="0416000F">
      <w:start w:val="1"/>
      <w:numFmt w:val="decimal"/>
      <w:lvlText w:val="%4."/>
      <w:lvlJc w:val="left"/>
      <w:pPr>
        <w:ind w:left="2940" w:hanging="360"/>
      </w:pPr>
    </w:lvl>
    <w:lvl w:ilvl="4" w:tplc="04160019">
      <w:start w:val="1"/>
      <w:numFmt w:val="lowerLetter"/>
      <w:lvlText w:val="%5."/>
      <w:lvlJc w:val="left"/>
      <w:pPr>
        <w:ind w:left="3660" w:hanging="360"/>
      </w:pPr>
    </w:lvl>
    <w:lvl w:ilvl="5" w:tplc="0416001B">
      <w:start w:val="1"/>
      <w:numFmt w:val="lowerRoman"/>
      <w:lvlText w:val="%6."/>
      <w:lvlJc w:val="right"/>
      <w:pPr>
        <w:ind w:left="4380" w:hanging="180"/>
      </w:pPr>
    </w:lvl>
    <w:lvl w:ilvl="6" w:tplc="0416000F">
      <w:start w:val="1"/>
      <w:numFmt w:val="decimal"/>
      <w:lvlText w:val="%7."/>
      <w:lvlJc w:val="left"/>
      <w:pPr>
        <w:ind w:left="5100" w:hanging="360"/>
      </w:pPr>
    </w:lvl>
    <w:lvl w:ilvl="7" w:tplc="04160019">
      <w:start w:val="1"/>
      <w:numFmt w:val="lowerLetter"/>
      <w:lvlText w:val="%8."/>
      <w:lvlJc w:val="left"/>
      <w:pPr>
        <w:ind w:left="5820" w:hanging="360"/>
      </w:pPr>
    </w:lvl>
    <w:lvl w:ilvl="8" w:tplc="0416001B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pos w:val="beneathText"/>
  </w:foot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B2AE7"/>
    <w:rsid w:val="001E6F7F"/>
    <w:rsid w:val="00244C75"/>
    <w:rsid w:val="002C5E48"/>
    <w:rsid w:val="002F144D"/>
    <w:rsid w:val="006F6341"/>
    <w:rsid w:val="00731A93"/>
    <w:rsid w:val="00845675"/>
    <w:rsid w:val="0087363F"/>
    <w:rsid w:val="00972243"/>
    <w:rsid w:val="00BB2AE7"/>
    <w:rsid w:val="00BC0D2B"/>
    <w:rsid w:val="00CE546E"/>
    <w:rsid w:val="00DA5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D2B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rsid w:val="00BB2AE7"/>
    <w:pPr>
      <w:widowControl w:val="0"/>
      <w:suppressAutoHyphens/>
      <w:spacing w:after="120" w:line="240" w:lineRule="auto"/>
    </w:pPr>
    <w:rPr>
      <w:rFonts w:ascii="Times New Roman" w:eastAsia="Arial Unicode MS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B2AE7"/>
    <w:rPr>
      <w:rFonts w:ascii="Times New Roman" w:eastAsia="Arial Unicode MS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BB2AE7"/>
    <w:pPr>
      <w:widowControl w:val="0"/>
      <w:suppressAutoHyphens/>
      <w:spacing w:after="0" w:line="240" w:lineRule="auto"/>
      <w:ind w:left="708"/>
    </w:pPr>
    <w:rPr>
      <w:rFonts w:ascii="Times New Roman" w:eastAsia="Arial Unicode MS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256</Words>
  <Characters>1383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Francini Reitz</dc:creator>
  <cp:keywords/>
  <dc:description/>
  <cp:lastModifiedBy>Gamer</cp:lastModifiedBy>
  <cp:revision>3</cp:revision>
  <dcterms:created xsi:type="dcterms:W3CDTF">2016-06-01T23:16:00Z</dcterms:created>
  <dcterms:modified xsi:type="dcterms:W3CDTF">2016-06-23T16:59:00Z</dcterms:modified>
</cp:coreProperties>
</file>