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3C" w:rsidRDefault="00263D3C">
      <w:pPr>
        <w:pStyle w:val="normal0"/>
        <w:jc w:val="center"/>
        <w:rPr>
          <w:b/>
        </w:rPr>
      </w:pPr>
      <w:r>
        <w:rPr>
          <w:b/>
        </w:rPr>
        <w:t>MODELAGEM DAS TAREFAS</w:t>
      </w:r>
    </w:p>
    <w:p w:rsidR="00263D3C" w:rsidRDefault="00263D3C">
      <w:pPr>
        <w:pStyle w:val="normal0"/>
      </w:pPr>
    </w:p>
    <w:p w:rsidR="00263D3C" w:rsidRDefault="00263D3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Tarefa Geradora de Trânsito</w:t>
      </w:r>
    </w:p>
    <w:p w:rsidR="00263D3C" w:rsidRDefault="00263D3C">
      <w:pPr>
        <w:pStyle w:val="normal0"/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>Nome:</w:t>
      </w:r>
      <w:r>
        <w:t xml:space="preserve"> gerar_carros </w:t>
      </w:r>
    </w:p>
    <w:p w:rsidR="00263D3C" w:rsidRDefault="00263D3C">
      <w:pPr>
        <w:pStyle w:val="normal0"/>
        <w:spacing w:line="360" w:lineRule="auto"/>
        <w:ind w:left="720"/>
      </w:pPr>
      <w:r>
        <w:rPr>
          <w:b/>
        </w:rPr>
        <w:t>Jitter:</w:t>
      </w:r>
      <w:r>
        <w:t xml:space="preserve"> 0</w:t>
      </w:r>
      <w:r>
        <w:tab/>
      </w:r>
      <w:r>
        <w:tab/>
      </w:r>
      <w:r>
        <w:tab/>
      </w:r>
      <w:r>
        <w:rPr>
          <w:b/>
        </w:rPr>
        <w:t>Tempo de Computação:</w:t>
      </w:r>
      <w:r>
        <w:t xml:space="preserve"> 7500 x 10 ^ -9</w:t>
      </w:r>
    </w:p>
    <w:p w:rsidR="00263D3C" w:rsidRDefault="00263D3C">
      <w:pPr>
        <w:pStyle w:val="normal0"/>
        <w:spacing w:line="360" w:lineRule="auto"/>
        <w:ind w:left="720"/>
        <w:rPr>
          <w:b/>
        </w:rPr>
      </w:pPr>
      <w:r>
        <w:rPr>
          <w:b/>
        </w:rPr>
        <w:t xml:space="preserve">Período: </w:t>
      </w:r>
      <w:r>
        <w:t>400 x 10 ^ -3</w:t>
      </w:r>
      <w:r>
        <w:tab/>
      </w:r>
      <w:r>
        <w:rPr>
          <w:b/>
        </w:rPr>
        <w:t xml:space="preserve">Deadline:   </w:t>
      </w:r>
    </w:p>
    <w:p w:rsidR="00263D3C" w:rsidRDefault="00263D3C">
      <w:pPr>
        <w:pStyle w:val="normal0"/>
        <w:ind w:left="1440"/>
      </w:pPr>
    </w:p>
    <w:p w:rsidR="00263D3C" w:rsidRDefault="00263D3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Tarefa Medição de Fila</w:t>
      </w:r>
    </w:p>
    <w:p w:rsidR="00263D3C" w:rsidRDefault="00263D3C">
      <w:pPr>
        <w:pStyle w:val="normal0"/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>Nome:</w:t>
      </w:r>
      <w:r>
        <w:t xml:space="preserve"> ler_filas</w:t>
      </w:r>
      <w:r>
        <w:rPr>
          <w:b/>
        </w:rPr>
        <w:tab/>
      </w:r>
      <w:r>
        <w:rPr>
          <w:b/>
        </w:rPr>
        <w:tab/>
      </w:r>
    </w:p>
    <w:p w:rsidR="00263D3C" w:rsidRDefault="00263D3C">
      <w:pPr>
        <w:pStyle w:val="normal0"/>
        <w:spacing w:line="360" w:lineRule="auto"/>
        <w:ind w:firstLine="720"/>
      </w:pPr>
      <w:r>
        <w:rPr>
          <w:b/>
        </w:rPr>
        <w:t>Jitter:</w:t>
      </w:r>
      <w:r>
        <w:t xml:space="preserve"> 0</w:t>
      </w:r>
      <w:r>
        <w:tab/>
      </w:r>
      <w:r>
        <w:tab/>
      </w:r>
      <w:r>
        <w:tab/>
      </w:r>
      <w:r>
        <w:rPr>
          <w:b/>
        </w:rPr>
        <w:t>Tempo de Computação:</w:t>
      </w:r>
      <w:r>
        <w:t xml:space="preserve"> 5000 x 10 ^ -9</w:t>
      </w:r>
      <w:r>
        <w:tab/>
      </w: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 xml:space="preserve">Período: </w:t>
      </w:r>
      <w:r>
        <w:t>100 x 10 ^ -3</w:t>
      </w:r>
      <w:r>
        <w:tab/>
      </w:r>
      <w:r>
        <w:rPr>
          <w:b/>
        </w:rPr>
        <w:t xml:space="preserve">Deadline:   </w:t>
      </w:r>
    </w:p>
    <w:p w:rsidR="00263D3C" w:rsidRDefault="00263D3C">
      <w:pPr>
        <w:pStyle w:val="normal0"/>
        <w:ind w:left="1440"/>
        <w:rPr>
          <w:b/>
        </w:rPr>
      </w:pPr>
    </w:p>
    <w:p w:rsidR="00263D3C" w:rsidRDefault="00263D3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Tarefa Gerenciadora</w:t>
      </w:r>
    </w:p>
    <w:p w:rsidR="00263D3C" w:rsidRDefault="00263D3C">
      <w:pPr>
        <w:pStyle w:val="normal0"/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>Nome:</w:t>
      </w:r>
      <w:r>
        <w:t xml:space="preserve"> abrir_semaforo</w:t>
      </w:r>
    </w:p>
    <w:p w:rsidR="00263D3C" w:rsidRDefault="00263D3C">
      <w:pPr>
        <w:pStyle w:val="normal0"/>
        <w:spacing w:line="360" w:lineRule="auto"/>
        <w:ind w:left="720"/>
      </w:pPr>
      <w:r>
        <w:rPr>
          <w:b/>
        </w:rPr>
        <w:t>Jitter:</w:t>
      </w:r>
      <w:r>
        <w:t xml:space="preserve"> 0</w:t>
      </w:r>
      <w:r>
        <w:tab/>
      </w:r>
      <w:r>
        <w:tab/>
      </w:r>
      <w:r>
        <w:tab/>
      </w:r>
      <w:r>
        <w:rPr>
          <w:b/>
        </w:rPr>
        <w:t>Tempo de Computação:</w:t>
      </w:r>
      <w:r>
        <w:t xml:space="preserve"> 2500 x 10 ^ -9</w:t>
      </w: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 xml:space="preserve">Período: </w:t>
      </w:r>
      <w:r>
        <w:t>200 x 10 ^ -3</w:t>
      </w:r>
      <w:r>
        <w:tab/>
      </w:r>
      <w:r>
        <w:rPr>
          <w:b/>
        </w:rPr>
        <w:t xml:space="preserve">Deadline:   </w:t>
      </w:r>
    </w:p>
    <w:p w:rsidR="00263D3C" w:rsidRDefault="00263D3C">
      <w:pPr>
        <w:pStyle w:val="normal0"/>
        <w:ind w:left="1440"/>
      </w:pPr>
    </w:p>
    <w:p w:rsidR="00263D3C" w:rsidRDefault="00263D3C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Tarefa Consumo</w:t>
      </w:r>
    </w:p>
    <w:p w:rsidR="00263D3C" w:rsidRDefault="00263D3C">
      <w:pPr>
        <w:pStyle w:val="normal0"/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>Nome:</w:t>
      </w:r>
      <w:r>
        <w:t xml:space="preserve"> fluxo</w:t>
      </w:r>
    </w:p>
    <w:p w:rsidR="00263D3C" w:rsidRDefault="00263D3C">
      <w:pPr>
        <w:pStyle w:val="normal0"/>
        <w:spacing w:line="360" w:lineRule="auto"/>
        <w:ind w:left="720"/>
      </w:pPr>
      <w:r>
        <w:rPr>
          <w:b/>
        </w:rPr>
        <w:t>Jitter:</w:t>
      </w:r>
      <w:r>
        <w:t xml:space="preserve"> 0</w:t>
      </w:r>
      <w:r>
        <w:tab/>
      </w:r>
      <w:r>
        <w:tab/>
      </w:r>
      <w:r>
        <w:tab/>
      </w:r>
      <w:r>
        <w:rPr>
          <w:b/>
        </w:rPr>
        <w:t>Tempo de Computação:</w:t>
      </w:r>
      <w:r>
        <w:t xml:space="preserve"> </w:t>
      </w: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 xml:space="preserve">Período: </w:t>
      </w:r>
      <w:r>
        <w:t>500 x 10 ^ -3</w:t>
      </w:r>
      <w:r>
        <w:tab/>
      </w:r>
      <w:r>
        <w:rPr>
          <w:b/>
        </w:rPr>
        <w:t xml:space="preserve">Deadline:   </w:t>
      </w:r>
    </w:p>
    <w:p w:rsidR="00263D3C" w:rsidRDefault="00263D3C">
      <w:pPr>
        <w:pStyle w:val="normal0"/>
        <w:spacing w:line="360" w:lineRule="auto"/>
        <w:ind w:firstLine="720"/>
        <w:rPr>
          <w:b/>
        </w:rPr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  <w:r>
        <w:rPr>
          <w:b/>
        </w:rPr>
        <w:tab/>
        <w:t>CÁLCULO DOS TESTE DE ESCABILIDADE</w:t>
      </w:r>
    </w:p>
    <w:p w:rsidR="00263D3C" w:rsidRDefault="00263D3C">
      <w:pPr>
        <w:pStyle w:val="normal0"/>
        <w:spacing w:line="360" w:lineRule="auto"/>
        <w:ind w:firstLine="720"/>
        <w:rPr>
          <w:b/>
        </w:rPr>
      </w:pPr>
    </w:p>
    <w:p w:rsidR="00263D3C" w:rsidRDefault="00263D3C">
      <w:pPr>
        <w:pStyle w:val="normal0"/>
        <w:spacing w:line="360" w:lineRule="auto"/>
        <w:ind w:firstLine="720"/>
        <w:rPr>
          <w:b/>
        </w:rPr>
      </w:pPr>
    </w:p>
    <w:sectPr w:rsidR="00263D3C" w:rsidSect="004F3C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515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3CEF"/>
    <w:rsid w:val="00263D3C"/>
    <w:rsid w:val="004B59B9"/>
    <w:rsid w:val="004F3CEF"/>
    <w:rsid w:val="005961EF"/>
    <w:rsid w:val="005B2356"/>
    <w:rsid w:val="005D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4F3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4F3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4F3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4F3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4F3C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4F3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4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4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4C"/>
    <w:rPr>
      <w:rFonts w:asciiTheme="minorHAnsi" w:eastAsiaTheme="minorEastAsia" w:hAnsiTheme="minorHAnsi" w:cstheme="minorBidi"/>
      <w:b/>
      <w:bCs/>
    </w:rPr>
  </w:style>
  <w:style w:type="paragraph" w:customStyle="1" w:styleId="normal0">
    <w:name w:val="normal"/>
    <w:uiPriority w:val="99"/>
    <w:rsid w:val="004F3CEF"/>
    <w:pPr>
      <w:spacing w:line="276" w:lineRule="auto"/>
    </w:pPr>
  </w:style>
  <w:style w:type="paragraph" w:styleId="Title">
    <w:name w:val="Title"/>
    <w:basedOn w:val="normal0"/>
    <w:next w:val="normal0"/>
    <w:link w:val="TitleChar"/>
    <w:uiPriority w:val="99"/>
    <w:qFormat/>
    <w:rsid w:val="004F3CE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4F3CE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584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85</Words>
  <Characters>464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Gamer LUCAS</cp:lastModifiedBy>
  <cp:revision>3</cp:revision>
  <dcterms:created xsi:type="dcterms:W3CDTF">2019-12-01T22:49:00Z</dcterms:created>
  <dcterms:modified xsi:type="dcterms:W3CDTF">2019-12-01T23:07:00Z</dcterms:modified>
</cp:coreProperties>
</file>